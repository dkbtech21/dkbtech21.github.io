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130A"/>
    <w:p w:rsidR="00000000" w:rsidRDefault="0047130A"/>
    <w:p w:rsidR="00000000" w:rsidRDefault="0047130A"/>
    <w:p w:rsidR="00000000" w:rsidRDefault="0047130A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40"/>
      </w:tblGrid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</w:tbl>
    <w:p w:rsidR="00E34CC1" w:rsidRDefault="00E34CC1"/>
    <w:p w:rsidR="000C3C69" w:rsidRDefault="000C3C69"/>
    <w:p w:rsidR="00E34CC1" w:rsidRDefault="00E34CC1"/>
    <w:p w:rsidR="002A1697" w:rsidRDefault="002A1697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40"/>
      </w:tblGrid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</w:tbl>
    <w:p w:rsidR="00000000" w:rsidRDefault="0047130A"/>
    <w:p w:rsidR="000C3C69" w:rsidRDefault="000C3C69"/>
    <w:p w:rsidR="00000000" w:rsidRDefault="0047130A"/>
    <w:p w:rsidR="00000000" w:rsidRDefault="0047130A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40"/>
      </w:tblGrid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</w:tbl>
    <w:p w:rsidR="00E34CC1" w:rsidRDefault="00E34CC1"/>
    <w:p w:rsidR="000C3C69" w:rsidRDefault="000C3C69"/>
    <w:p w:rsidR="00E34CC1" w:rsidRDefault="00E34CC1"/>
    <w:p w:rsidR="00E34CC1" w:rsidRDefault="00E34CC1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40"/>
      </w:tblGrid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</w:tbl>
    <w:p w:rsidR="00000000" w:rsidRDefault="0047130A"/>
    <w:p w:rsidR="000C3C69" w:rsidRDefault="000C3C69"/>
    <w:p w:rsidR="00000000" w:rsidRDefault="0047130A"/>
    <w:p w:rsidR="00000000" w:rsidRDefault="0047130A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40"/>
      </w:tblGrid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</w:tbl>
    <w:p w:rsidR="00E34CC1" w:rsidRDefault="00E34CC1"/>
    <w:p w:rsidR="000C3C69" w:rsidRDefault="000C3C69"/>
    <w:p w:rsidR="00E34CC1" w:rsidRDefault="00E34CC1"/>
    <w:p w:rsidR="00E34CC1" w:rsidRDefault="00E34CC1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40"/>
      </w:tblGrid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</w:tbl>
    <w:p w:rsidR="00000000" w:rsidRDefault="0047130A"/>
    <w:p w:rsidR="00000000" w:rsidRDefault="0047130A"/>
    <w:p w:rsidR="000C3C69" w:rsidRDefault="000C3C69"/>
    <w:p w:rsidR="002A1697" w:rsidRDefault="002A1697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40"/>
      </w:tblGrid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</w:tbl>
    <w:p w:rsidR="00E34CC1" w:rsidRDefault="00E34CC1"/>
    <w:p w:rsidR="000C3C69" w:rsidRDefault="000C3C69"/>
    <w:p w:rsidR="00E34CC1" w:rsidRDefault="00E34CC1"/>
    <w:p w:rsidR="00E34CC1" w:rsidRDefault="00E34CC1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40"/>
      </w:tblGrid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  <w:tr w:rsidR="00000000" w:rsidTr="000D770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440" w:type="dxa"/>
            <w:tcBorders>
              <w:left w:val="nil"/>
              <w:right w:val="nil"/>
            </w:tcBorders>
          </w:tcPr>
          <w:p w:rsidR="00000000" w:rsidRDefault="0047130A"/>
        </w:tc>
      </w:tr>
    </w:tbl>
    <w:p w:rsidR="00000000" w:rsidRDefault="0047130A"/>
    <w:p w:rsidR="0047130A" w:rsidRDefault="0047130A"/>
    <w:sectPr w:rsidR="0047130A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embedSystemFonts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34CC1"/>
    <w:rsid w:val="000C3C69"/>
    <w:rsid w:val="000D770E"/>
    <w:rsid w:val="002A1697"/>
    <w:rsid w:val="0047130A"/>
    <w:rsid w:val="00E3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11</TotalTime>
  <Pages>1</Pages>
  <Words>9</Words>
  <Characters>57</Characters>
  <Application>Microsoft Office Word</Application>
  <DocSecurity>0</DocSecurity>
  <Lines>1</Lines>
  <Paragraphs>1</Paragraphs>
  <ScaleCrop>false</ScaleCrop>
  <Company>Dell Computer Corporation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Kevin Blackledge</dc:creator>
  <cp:lastModifiedBy>Teri</cp:lastModifiedBy>
  <cp:revision>4</cp:revision>
  <cp:lastPrinted>2019-10-21T13:35:00Z</cp:lastPrinted>
  <dcterms:created xsi:type="dcterms:W3CDTF">2019-10-21T13:35:00Z</dcterms:created>
  <dcterms:modified xsi:type="dcterms:W3CDTF">2019-10-21T13:44:00Z</dcterms:modified>
</cp:coreProperties>
</file>